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최영인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오준서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02-2888-8800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02-2880-8801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보험금 청구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적하보험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최서인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054-555-5555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납기 지연의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해당사항 없음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박연우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063-2222-2200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063-222-2210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임대료 정산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제주지점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